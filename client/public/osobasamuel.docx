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6C1D9D" w:rsidRDefault="00C41810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SAMUEL oSOBA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D179636D1E8446BAB7E4EB25EC0C192E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4E1BD1" w:rsidRDefault="004E1BD1" w:rsidP="004E1BD1">
            <w:pPr>
              <w:rPr>
                <w:sz w:val="22"/>
              </w:rPr>
            </w:pPr>
            <w:r>
              <w:t>Motivated web developer with a solid foundation in HTML, CSS, and JavaScript, actively learning modern frameworks like React</w:t>
            </w:r>
            <w:r>
              <w:t xml:space="preserve">, </w:t>
            </w:r>
            <w:r>
              <w:t>demonstrating strong time efficiency and critical-thinking abilities. Adept at creating seamless user experiences through innovative design and development practices. Committed to advancing career goals by leveraging technical skills to drive impactful projects and solutions.</w:t>
            </w:r>
          </w:p>
          <w:p w:rsidR="00036450" w:rsidRDefault="00036450" w:rsidP="009260CD"/>
          <w:p w:rsidR="00036450" w:rsidRDefault="00036450" w:rsidP="00036450"/>
          <w:sdt>
            <w:sdtPr>
              <w:id w:val="-1954003311"/>
              <w:placeholder>
                <w:docPart w:val="0BDD8BD2899C4F9EA7C97443E76E825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CDA24307DAED419683F9BF7549C51F6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4E1BD1" w:rsidP="004D3011">
            <w:r>
              <w:t>08076776945</w:t>
            </w:r>
          </w:p>
          <w:p w:rsidR="004E1BD1" w:rsidRPr="004D3011" w:rsidRDefault="004E1BD1" w:rsidP="004D3011"/>
          <w:p w:rsidR="004D3011" w:rsidRDefault="00C41810" w:rsidP="004D3011">
            <w:r>
              <w:t>GITHUB</w:t>
            </w:r>
            <w:r w:rsidR="000041C4">
              <w:t>:</w:t>
            </w:r>
          </w:p>
          <w:p w:rsidR="00C41810" w:rsidRDefault="003356BC" w:rsidP="00C41810">
            <w:r>
              <w:t>https://github.com/Samuel</w:t>
            </w:r>
            <w:r w:rsidR="00C41810">
              <w:t>osoba</w:t>
            </w:r>
          </w:p>
          <w:p w:rsidR="004D3011" w:rsidRDefault="004D3011" w:rsidP="004D3011"/>
          <w:sdt>
            <w:sdtPr>
              <w:id w:val="-240260293"/>
              <w:placeholder>
                <w:docPart w:val="FC224B9BE3224570A955CF12F10862D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4E1BD1" w:rsidP="004D3011">
            <w:pPr>
              <w:rPr>
                <w:rStyle w:val="Hyperlink"/>
              </w:rPr>
            </w:pPr>
            <w:r>
              <w:t>samuelosoba7@gmail.com</w:t>
            </w:r>
          </w:p>
          <w:p w:rsidR="004D3011" w:rsidRPr="00CB0055" w:rsidRDefault="006C1D9D" w:rsidP="00C039FE">
            <w:pPr>
              <w:pStyle w:val="Heading3"/>
            </w:pPr>
            <w:r>
              <w:t>activities and interests</w:t>
            </w:r>
          </w:p>
          <w:p w:rsidR="004E1BD1" w:rsidRDefault="004E1BD1" w:rsidP="004E1BD1">
            <w:r>
              <w:t>- Passionate about building user-friendly websites.</w:t>
            </w:r>
            <w:r>
              <w:br/>
              <w:t>- Quick learner with a strong d</w:t>
            </w:r>
            <w:r>
              <w:t>esire to grow as a developer.</w:t>
            </w:r>
            <w:r>
              <w:br/>
              <w:t xml:space="preserve">- </w:t>
            </w:r>
            <w:r>
              <w:t>Open to relocation and remote work opportunities.</w:t>
            </w:r>
          </w:p>
          <w:p w:rsidR="006C1D9D" w:rsidRPr="004D3011" w:rsidRDefault="006C1D9D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C74787265AA145D3B323B0FD5AFB8E72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C80811" w:rsidRDefault="00C41810" w:rsidP="00B359E4">
            <w:pPr>
              <w:pStyle w:val="Heading4"/>
            </w:pPr>
            <w:r>
              <w:t>Web-developer (Intern)</w:t>
            </w:r>
          </w:p>
          <w:p w:rsidR="00036450" w:rsidRDefault="00C41810" w:rsidP="00B359E4">
            <w:pPr>
              <w:pStyle w:val="Heading4"/>
              <w:rPr>
                <w:bCs/>
              </w:rPr>
            </w:pPr>
            <w:proofErr w:type="spellStart"/>
            <w:r>
              <w:t>Techstudio</w:t>
            </w:r>
            <w:proofErr w:type="spellEnd"/>
            <w:r>
              <w:t xml:space="preserve"> </w:t>
            </w:r>
            <w:proofErr w:type="spellStart"/>
            <w:r>
              <w:t>Acadamy</w:t>
            </w:r>
            <w:proofErr w:type="spellEnd"/>
            <w:r>
              <w:t>, Lagos</w:t>
            </w:r>
          </w:p>
          <w:p w:rsidR="00036450" w:rsidRPr="00036450" w:rsidRDefault="00C41810" w:rsidP="00B359E4">
            <w:pPr>
              <w:pStyle w:val="Date"/>
            </w:pPr>
            <w:r>
              <w:t>2025</w:t>
            </w:r>
            <w:r w:rsidR="00036450" w:rsidRPr="00036450">
              <w:t>–</w:t>
            </w:r>
            <w:r w:rsidR="000041C4">
              <w:t>Present</w:t>
            </w:r>
          </w:p>
          <w:p w:rsidR="004D3011" w:rsidRDefault="00C41810" w:rsidP="00036450">
            <w:r>
              <w:t xml:space="preserve">Worked with majorly with the MERN stack to build scalable web applications that is user friendly and efficient. Using other tools and libraries such as daisy </w:t>
            </w:r>
            <w:proofErr w:type="spellStart"/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tailwindcss</w:t>
            </w:r>
            <w:proofErr w:type="spellEnd"/>
            <w:r>
              <w:t>. Also collaborated with other developers to achieve remarkable results</w:t>
            </w:r>
          </w:p>
          <w:sdt>
            <w:sdtPr>
              <w:id w:val="-1447144958"/>
              <w:placeholder>
                <w:docPart w:val="BF25B166E51A4318B80556AD3664A8A8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Pr="00036450" w:rsidRDefault="004E1BD1" w:rsidP="000041C4">
            <w:pPr>
              <w:pStyle w:val="Heading4"/>
            </w:pPr>
            <w:proofErr w:type="spellStart"/>
            <w:r>
              <w:t>Olabisi</w:t>
            </w:r>
            <w:proofErr w:type="spellEnd"/>
            <w:r>
              <w:t xml:space="preserve"> </w:t>
            </w:r>
            <w:proofErr w:type="spellStart"/>
            <w:r>
              <w:t>Onabanjo</w:t>
            </w:r>
            <w:proofErr w:type="spellEnd"/>
          </w:p>
          <w:p w:rsidR="000041C4" w:rsidRPr="00B359E4" w:rsidRDefault="004E1BD1" w:rsidP="000041C4">
            <w:pPr>
              <w:pStyle w:val="Date"/>
            </w:pPr>
            <w:r>
              <w:t>June 2024</w:t>
            </w:r>
          </w:p>
          <w:p w:rsidR="000041C4" w:rsidRDefault="000041C4" w:rsidP="000041C4">
            <w:r>
              <w:t>Bachelor of Science</w:t>
            </w:r>
            <w:r w:rsidR="004E1BD1">
              <w:t xml:space="preserve"> in Agricultural Extension</w:t>
            </w:r>
          </w:p>
          <w:p w:rsidR="000041C4" w:rsidRDefault="000041C4" w:rsidP="000041C4"/>
          <w:p w:rsidR="00036450" w:rsidRDefault="006C1D9D" w:rsidP="00036450">
            <w:pPr>
              <w:pStyle w:val="Heading2"/>
            </w:pPr>
            <w:r>
              <w:t>key skills and characteristics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HTML5, CSS3, JavaScript (ES6+)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Responsive Web Design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Rea</w:t>
            </w:r>
            <w:r w:rsidRPr="004E1BD1">
              <w:rPr>
                <w:sz w:val="18"/>
                <w:szCs w:val="18"/>
              </w:rPr>
              <w:t>ct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proofErr w:type="spellStart"/>
            <w:r w:rsidRPr="004E1BD1">
              <w:rPr>
                <w:sz w:val="18"/>
                <w:szCs w:val="18"/>
              </w:rPr>
              <w:t>Git</w:t>
            </w:r>
            <w:proofErr w:type="spellEnd"/>
            <w:r w:rsidRPr="004E1BD1">
              <w:rPr>
                <w:sz w:val="18"/>
                <w:szCs w:val="18"/>
              </w:rPr>
              <w:t xml:space="preserve"> &amp; GitHub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Basic knowledge of Node.js &amp; Express</w:t>
            </w:r>
            <w:bookmarkStart w:id="0" w:name="_GoBack"/>
            <w:bookmarkEnd w:id="0"/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Problem-solving &amp; Debugging</w:t>
            </w:r>
          </w:p>
          <w:p w:rsidR="004E1BD1" w:rsidRPr="004E1BD1" w:rsidRDefault="004E1BD1" w:rsidP="004E1BD1">
            <w:pPr>
              <w:pStyle w:val="ListBullet"/>
              <w:rPr>
                <w:sz w:val="18"/>
                <w:szCs w:val="18"/>
              </w:rPr>
            </w:pPr>
            <w:r w:rsidRPr="004E1BD1">
              <w:rPr>
                <w:sz w:val="18"/>
                <w:szCs w:val="18"/>
              </w:rPr>
              <w:t>Strong communication &amp; teamwork</w:t>
            </w:r>
          </w:p>
          <w:p w:rsidR="00036450" w:rsidRPr="004D3011" w:rsidRDefault="00036450" w:rsidP="00C41810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</w:tc>
      </w:tr>
    </w:tbl>
    <w:p w:rsidR="0043117B" w:rsidRDefault="00E8121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10" w:rsidRDefault="00E81210" w:rsidP="000C45FF">
      <w:r>
        <w:separator/>
      </w:r>
    </w:p>
  </w:endnote>
  <w:endnote w:type="continuationSeparator" w:id="0">
    <w:p w:rsidR="00E81210" w:rsidRDefault="00E812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10" w:rsidRDefault="00E81210" w:rsidP="000C45FF">
      <w:r>
        <w:separator/>
      </w:r>
    </w:p>
  </w:footnote>
  <w:footnote w:type="continuationSeparator" w:id="0">
    <w:p w:rsidR="00E81210" w:rsidRDefault="00E812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D1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56BC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4E1BD1"/>
    <w:rsid w:val="005262AC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802CA0"/>
    <w:rsid w:val="009260CD"/>
    <w:rsid w:val="00952C25"/>
    <w:rsid w:val="009B539F"/>
    <w:rsid w:val="00A2118D"/>
    <w:rsid w:val="00A40869"/>
    <w:rsid w:val="00AD76E2"/>
    <w:rsid w:val="00B20152"/>
    <w:rsid w:val="00B359E4"/>
    <w:rsid w:val="00B57D98"/>
    <w:rsid w:val="00B70850"/>
    <w:rsid w:val="00C039FE"/>
    <w:rsid w:val="00C066B6"/>
    <w:rsid w:val="00C37BA1"/>
    <w:rsid w:val="00C41810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1210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9636D1E8446BAB7E4EB25EC0C1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1A99D-294E-4516-8AB6-99E382C1054E}"/>
      </w:docPartPr>
      <w:docPartBody>
        <w:p w:rsidR="00000000" w:rsidRDefault="00622340">
          <w:pPr>
            <w:pStyle w:val="D179636D1E8446BAB7E4EB25EC0C192E"/>
          </w:pPr>
          <w:r w:rsidRPr="00D5459D">
            <w:t>Profile</w:t>
          </w:r>
        </w:p>
      </w:docPartBody>
    </w:docPart>
    <w:docPart>
      <w:docPartPr>
        <w:name w:val="0BDD8BD2899C4F9EA7C97443E76E8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5C68-214E-4574-80C4-73278B0AFB9C}"/>
      </w:docPartPr>
      <w:docPartBody>
        <w:p w:rsidR="00000000" w:rsidRDefault="00622340">
          <w:pPr>
            <w:pStyle w:val="0BDD8BD2899C4F9EA7C97443E76E8253"/>
          </w:pPr>
          <w:r w:rsidRPr="00CB0055">
            <w:t>Contact</w:t>
          </w:r>
        </w:p>
      </w:docPartBody>
    </w:docPart>
    <w:docPart>
      <w:docPartPr>
        <w:name w:val="CDA24307DAED419683F9BF7549C5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5066A-96D9-44AB-83A0-89221DDA00C6}"/>
      </w:docPartPr>
      <w:docPartBody>
        <w:p w:rsidR="00000000" w:rsidRDefault="00622340">
          <w:pPr>
            <w:pStyle w:val="CDA24307DAED419683F9BF7549C51F66"/>
          </w:pPr>
          <w:r w:rsidRPr="004D3011">
            <w:t>PHONE:</w:t>
          </w:r>
        </w:p>
      </w:docPartBody>
    </w:docPart>
    <w:docPart>
      <w:docPartPr>
        <w:name w:val="FC224B9BE3224570A955CF12F1086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5FC53-5F08-4B44-BEAB-6766B867F983}"/>
      </w:docPartPr>
      <w:docPartBody>
        <w:p w:rsidR="00000000" w:rsidRDefault="00622340">
          <w:pPr>
            <w:pStyle w:val="FC224B9BE3224570A955CF12F10862D1"/>
          </w:pPr>
          <w:r w:rsidRPr="004D3011">
            <w:t>EMAIL:</w:t>
          </w:r>
        </w:p>
      </w:docPartBody>
    </w:docPart>
    <w:docPart>
      <w:docPartPr>
        <w:name w:val="C74787265AA145D3B323B0FD5AFB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A5173-80CC-4B1F-8E9B-F44C599FA314}"/>
      </w:docPartPr>
      <w:docPartBody>
        <w:p w:rsidR="00000000" w:rsidRDefault="00622340">
          <w:pPr>
            <w:pStyle w:val="C74787265AA145D3B323B0FD5AFB8E72"/>
          </w:pPr>
          <w:r w:rsidRPr="00036450">
            <w:t>WORK EXPERIENCE</w:t>
          </w:r>
        </w:p>
      </w:docPartBody>
    </w:docPart>
    <w:docPart>
      <w:docPartPr>
        <w:name w:val="BF25B166E51A4318B80556AD3664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083B-FB8B-47E7-B698-9C4860349035}"/>
      </w:docPartPr>
      <w:docPartBody>
        <w:p w:rsidR="00000000" w:rsidRDefault="00622340">
          <w:pPr>
            <w:pStyle w:val="BF25B166E51A4318B80556AD3664A8A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40"/>
    <w:rsid w:val="006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9636D1E8446BAB7E4EB25EC0C192E">
    <w:name w:val="D179636D1E8446BAB7E4EB25EC0C192E"/>
  </w:style>
  <w:style w:type="paragraph" w:customStyle="1" w:styleId="0BDD8BD2899C4F9EA7C97443E76E8253">
    <w:name w:val="0BDD8BD2899C4F9EA7C97443E76E8253"/>
  </w:style>
  <w:style w:type="paragraph" w:customStyle="1" w:styleId="CDA24307DAED419683F9BF7549C51F66">
    <w:name w:val="CDA24307DAED419683F9BF7549C51F66"/>
  </w:style>
  <w:style w:type="paragraph" w:customStyle="1" w:styleId="FC224B9BE3224570A955CF12F10862D1">
    <w:name w:val="FC224B9BE3224570A955CF12F10862D1"/>
  </w:style>
  <w:style w:type="paragraph" w:customStyle="1" w:styleId="C74787265AA145D3B323B0FD5AFB8E72">
    <w:name w:val="C74787265AA145D3B323B0FD5AFB8E72"/>
  </w:style>
  <w:style w:type="paragraph" w:customStyle="1" w:styleId="BF25B166E51A4318B80556AD3664A8A8">
    <w:name w:val="BF25B166E51A4318B80556AD3664A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2025-05-11T14:01:00Z</dcterms:created>
  <dcterms:modified xsi:type="dcterms:W3CDTF">2025-05-11T14:19:00Z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